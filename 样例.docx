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B47DD" w14:textId="77777777" w:rsidR="00C70F43" w:rsidRDefault="00DD0DD7" w:rsidP="004A312D">
      <w:pPr>
        <w:ind w:firstLine="480"/>
      </w:pPr>
      <w:r>
        <w:rPr>
          <w:rFonts w:hint="eastAsia"/>
        </w:rPr>
        <w:t>HEU thesis WORD template 2013</w:t>
      </w:r>
    </w:p>
    <w:p w14:paraId="6B70E07E" w14:textId="77777777" w:rsidR="00DD0DD7" w:rsidRPr="004A312D" w:rsidRDefault="00DD0DD7" w:rsidP="004A312D">
      <w:pPr>
        <w:ind w:firstLine="480"/>
      </w:pPr>
      <w:r>
        <w:rPr>
          <w:rFonts w:hint="eastAsia"/>
        </w:rPr>
        <w:t>by mescoda</w:t>
      </w:r>
    </w:p>
    <w:sectPr w:rsidR="00DD0DD7" w:rsidRPr="004A312D" w:rsidSect="00831A6F">
      <w:footerReference w:type="even" r:id="rId8"/>
      <w:footerReference w:type="default" r:id="rId9"/>
      <w:endnotePr>
        <w:numFmt w:val="decimal"/>
      </w:endnotePr>
      <w:pgSz w:w="11906" w:h="16838" w:code="9"/>
      <w:pgMar w:top="1588" w:right="1418" w:bottom="1588" w:left="1418" w:header="1134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67979" w14:textId="77777777" w:rsidR="00A81528" w:rsidRDefault="00A81528" w:rsidP="0033040D">
      <w:pPr>
        <w:ind w:left="480" w:firstLine="480"/>
      </w:pPr>
    </w:p>
  </w:endnote>
  <w:endnote w:type="continuationSeparator" w:id="0">
    <w:p w14:paraId="78ABE9F4" w14:textId="77777777" w:rsidR="00A81528" w:rsidRDefault="00A81528" w:rsidP="0033040D">
      <w:pPr>
        <w:ind w:left="480" w:firstLine="480"/>
      </w:pPr>
    </w:p>
  </w:endnote>
  <w:endnote w:type="continuationNotice" w:id="1">
    <w:p w14:paraId="54E73B52" w14:textId="77777777" w:rsidR="00A81528" w:rsidRDefault="00A81528" w:rsidP="00D857D1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267506"/>
      <w:docPartObj>
        <w:docPartGallery w:val="Page Numbers (Bottom of Page)"/>
        <w:docPartUnique/>
      </w:docPartObj>
    </w:sdtPr>
    <w:sdtContent>
      <w:p w14:paraId="2302854E" w14:textId="77777777" w:rsidR="008A3625" w:rsidRDefault="00000000" w:rsidP="00287CB6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12D" w:rsidRPr="004A312D">
          <w:rPr>
            <w:noProof/>
            <w:lang w:val="zh-CN"/>
          </w:rPr>
          <w:t>34</w:t>
        </w:r>
        <w:r>
          <w:rPr>
            <w:noProof/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267518"/>
      <w:docPartObj>
        <w:docPartGallery w:val="Page Numbers (Bottom of Page)"/>
        <w:docPartUnique/>
      </w:docPartObj>
    </w:sdtPr>
    <w:sdtContent>
      <w:p w14:paraId="27EAC9F5" w14:textId="77777777" w:rsidR="008A3625" w:rsidRDefault="00000000" w:rsidP="00287CB6">
        <w:pPr>
          <w:pStyle w:val="a5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DD7" w:rsidRPr="00DD0DD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62074" w14:textId="77777777" w:rsidR="00A81528" w:rsidRDefault="00A81528" w:rsidP="0033040D">
      <w:pPr>
        <w:ind w:left="480" w:firstLine="480"/>
      </w:pPr>
      <w:r>
        <w:separator/>
      </w:r>
    </w:p>
  </w:footnote>
  <w:footnote w:type="continuationSeparator" w:id="0">
    <w:p w14:paraId="48120316" w14:textId="77777777" w:rsidR="00A81528" w:rsidRDefault="00A81528" w:rsidP="0033040D">
      <w:pPr>
        <w:ind w:left="480"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DA9DA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FA19A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46AD0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61A8B9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E081F5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93AF71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544D2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D60E65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73ED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D2EB4D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BD253F"/>
    <w:multiLevelType w:val="hybridMultilevel"/>
    <w:tmpl w:val="351863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4305C9B"/>
    <w:multiLevelType w:val="hybridMultilevel"/>
    <w:tmpl w:val="8706758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07556616"/>
    <w:multiLevelType w:val="hybridMultilevel"/>
    <w:tmpl w:val="A246DE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06D6679"/>
    <w:multiLevelType w:val="hybridMultilevel"/>
    <w:tmpl w:val="606C86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B3A3238"/>
    <w:multiLevelType w:val="hybridMultilevel"/>
    <w:tmpl w:val="5B1A66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BB94A61"/>
    <w:multiLevelType w:val="hybridMultilevel"/>
    <w:tmpl w:val="8B5CDD16"/>
    <w:lvl w:ilvl="0" w:tplc="3CFE3062">
      <w:start w:val="1"/>
      <w:numFmt w:val="decimal"/>
      <w:pStyle w:val="1"/>
      <w:suff w:val="space"/>
      <w:lvlText w:val="第 %1 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A2437E"/>
    <w:multiLevelType w:val="hybridMultilevel"/>
    <w:tmpl w:val="DD907C0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12D6A08"/>
    <w:multiLevelType w:val="hybridMultilevel"/>
    <w:tmpl w:val="71B4963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79A6EF0"/>
    <w:multiLevelType w:val="hybridMultilevel"/>
    <w:tmpl w:val="E352679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8190962"/>
    <w:multiLevelType w:val="hybridMultilevel"/>
    <w:tmpl w:val="4B58ED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D210CF1"/>
    <w:multiLevelType w:val="hybridMultilevel"/>
    <w:tmpl w:val="CC686A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E1349F1"/>
    <w:multiLevelType w:val="hybridMultilevel"/>
    <w:tmpl w:val="EEC458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E3138D1"/>
    <w:multiLevelType w:val="hybridMultilevel"/>
    <w:tmpl w:val="9AB0CB1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108429C"/>
    <w:multiLevelType w:val="hybridMultilevel"/>
    <w:tmpl w:val="C03669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03C0491"/>
    <w:multiLevelType w:val="hybridMultilevel"/>
    <w:tmpl w:val="9E20B6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53124C9"/>
    <w:multiLevelType w:val="hybridMultilevel"/>
    <w:tmpl w:val="E438E18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93074F3"/>
    <w:multiLevelType w:val="hybridMultilevel"/>
    <w:tmpl w:val="757C856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D784C2E"/>
    <w:multiLevelType w:val="hybridMultilevel"/>
    <w:tmpl w:val="C81C58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1FB57E9"/>
    <w:multiLevelType w:val="hybridMultilevel"/>
    <w:tmpl w:val="87D6AA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37624E7"/>
    <w:multiLevelType w:val="hybridMultilevel"/>
    <w:tmpl w:val="EBA80D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4C70EB6"/>
    <w:multiLevelType w:val="hybridMultilevel"/>
    <w:tmpl w:val="971CB2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7366AD0"/>
    <w:multiLevelType w:val="hybridMultilevel"/>
    <w:tmpl w:val="D6EA6FF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AF658CC"/>
    <w:multiLevelType w:val="hybridMultilevel"/>
    <w:tmpl w:val="85F8EA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1B156CD"/>
    <w:multiLevelType w:val="hybridMultilevel"/>
    <w:tmpl w:val="936063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59F333B"/>
    <w:multiLevelType w:val="hybridMultilevel"/>
    <w:tmpl w:val="2F9AA3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626543709">
    <w:abstractNumId w:val="9"/>
  </w:num>
  <w:num w:numId="2" w16cid:durableId="579099904">
    <w:abstractNumId w:val="8"/>
  </w:num>
  <w:num w:numId="3" w16cid:durableId="244996490">
    <w:abstractNumId w:val="7"/>
  </w:num>
  <w:num w:numId="4" w16cid:durableId="1048993625">
    <w:abstractNumId w:val="6"/>
  </w:num>
  <w:num w:numId="5" w16cid:durableId="1183862510">
    <w:abstractNumId w:val="5"/>
  </w:num>
  <w:num w:numId="6" w16cid:durableId="97604096">
    <w:abstractNumId w:val="4"/>
  </w:num>
  <w:num w:numId="7" w16cid:durableId="1966155761">
    <w:abstractNumId w:val="3"/>
  </w:num>
  <w:num w:numId="8" w16cid:durableId="1103920168">
    <w:abstractNumId w:val="2"/>
  </w:num>
  <w:num w:numId="9" w16cid:durableId="2052998089">
    <w:abstractNumId w:val="1"/>
  </w:num>
  <w:num w:numId="10" w16cid:durableId="1382292225">
    <w:abstractNumId w:val="0"/>
  </w:num>
  <w:num w:numId="11" w16cid:durableId="1484079804">
    <w:abstractNumId w:val="25"/>
  </w:num>
  <w:num w:numId="12" w16cid:durableId="1295672316">
    <w:abstractNumId w:val="24"/>
  </w:num>
  <w:num w:numId="13" w16cid:durableId="1523863682">
    <w:abstractNumId w:val="34"/>
  </w:num>
  <w:num w:numId="14" w16cid:durableId="2022048042">
    <w:abstractNumId w:val="29"/>
  </w:num>
  <w:num w:numId="15" w16cid:durableId="1098520101">
    <w:abstractNumId w:val="21"/>
  </w:num>
  <w:num w:numId="16" w16cid:durableId="98648359">
    <w:abstractNumId w:val="19"/>
  </w:num>
  <w:num w:numId="17" w16cid:durableId="2067950958">
    <w:abstractNumId w:val="11"/>
  </w:num>
  <w:num w:numId="18" w16cid:durableId="1992178095">
    <w:abstractNumId w:val="14"/>
  </w:num>
  <w:num w:numId="19" w16cid:durableId="599681675">
    <w:abstractNumId w:val="32"/>
  </w:num>
  <w:num w:numId="20" w16cid:durableId="1615021583">
    <w:abstractNumId w:val="10"/>
  </w:num>
  <w:num w:numId="21" w16cid:durableId="1475759370">
    <w:abstractNumId w:val="17"/>
  </w:num>
  <w:num w:numId="22" w16cid:durableId="1867018161">
    <w:abstractNumId w:val="28"/>
  </w:num>
  <w:num w:numId="23" w16cid:durableId="840855160">
    <w:abstractNumId w:val="22"/>
  </w:num>
  <w:num w:numId="24" w16cid:durableId="977031609">
    <w:abstractNumId w:val="18"/>
  </w:num>
  <w:num w:numId="25" w16cid:durableId="1705255006">
    <w:abstractNumId w:val="15"/>
  </w:num>
  <w:num w:numId="26" w16cid:durableId="1160925321">
    <w:abstractNumId w:val="20"/>
  </w:num>
  <w:num w:numId="27" w16cid:durableId="2124498407">
    <w:abstractNumId w:val="12"/>
  </w:num>
  <w:num w:numId="28" w16cid:durableId="1863325294">
    <w:abstractNumId w:val="30"/>
  </w:num>
  <w:num w:numId="29" w16cid:durableId="1949389968">
    <w:abstractNumId w:val="16"/>
  </w:num>
  <w:num w:numId="30" w16cid:durableId="2046901131">
    <w:abstractNumId w:val="27"/>
  </w:num>
  <w:num w:numId="31" w16cid:durableId="1894392682">
    <w:abstractNumId w:val="31"/>
  </w:num>
  <w:num w:numId="32" w16cid:durableId="797189593">
    <w:abstractNumId w:val="13"/>
  </w:num>
  <w:num w:numId="33" w16cid:durableId="1828940804">
    <w:abstractNumId w:val="26"/>
  </w:num>
  <w:num w:numId="34" w16cid:durableId="878322850">
    <w:abstractNumId w:val="23"/>
  </w:num>
  <w:num w:numId="35" w16cid:durableId="151808431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attachedTemplate r:id="rId1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20"/>
    <w:rsid w:val="00001907"/>
    <w:rsid w:val="00002C4A"/>
    <w:rsid w:val="0000335C"/>
    <w:rsid w:val="00003794"/>
    <w:rsid w:val="000049AC"/>
    <w:rsid w:val="00006B20"/>
    <w:rsid w:val="000118CF"/>
    <w:rsid w:val="00013144"/>
    <w:rsid w:val="00013887"/>
    <w:rsid w:val="00013A3D"/>
    <w:rsid w:val="00013DC5"/>
    <w:rsid w:val="00013ECC"/>
    <w:rsid w:val="00016B2B"/>
    <w:rsid w:val="00016F20"/>
    <w:rsid w:val="000222CF"/>
    <w:rsid w:val="000235AE"/>
    <w:rsid w:val="00024595"/>
    <w:rsid w:val="00025F5E"/>
    <w:rsid w:val="00026D3D"/>
    <w:rsid w:val="00026F61"/>
    <w:rsid w:val="00030248"/>
    <w:rsid w:val="00030E0E"/>
    <w:rsid w:val="000310C4"/>
    <w:rsid w:val="0003302F"/>
    <w:rsid w:val="00033A52"/>
    <w:rsid w:val="00036514"/>
    <w:rsid w:val="000374F9"/>
    <w:rsid w:val="00037A25"/>
    <w:rsid w:val="000404C5"/>
    <w:rsid w:val="00043DA0"/>
    <w:rsid w:val="00044636"/>
    <w:rsid w:val="00045909"/>
    <w:rsid w:val="000459BC"/>
    <w:rsid w:val="000474B1"/>
    <w:rsid w:val="00050CA2"/>
    <w:rsid w:val="000524EB"/>
    <w:rsid w:val="00052C97"/>
    <w:rsid w:val="00053D49"/>
    <w:rsid w:val="000547E7"/>
    <w:rsid w:val="000558AE"/>
    <w:rsid w:val="00055959"/>
    <w:rsid w:val="000559C2"/>
    <w:rsid w:val="00055E71"/>
    <w:rsid w:val="00055E94"/>
    <w:rsid w:val="000565B2"/>
    <w:rsid w:val="0005681C"/>
    <w:rsid w:val="0005685A"/>
    <w:rsid w:val="00060EAE"/>
    <w:rsid w:val="000622A6"/>
    <w:rsid w:val="00062D09"/>
    <w:rsid w:val="0007006B"/>
    <w:rsid w:val="000741F9"/>
    <w:rsid w:val="000757C0"/>
    <w:rsid w:val="00075A14"/>
    <w:rsid w:val="000779CB"/>
    <w:rsid w:val="00080282"/>
    <w:rsid w:val="000829FA"/>
    <w:rsid w:val="00083786"/>
    <w:rsid w:val="00086E4C"/>
    <w:rsid w:val="000902DB"/>
    <w:rsid w:val="00092912"/>
    <w:rsid w:val="00092B3A"/>
    <w:rsid w:val="00093247"/>
    <w:rsid w:val="00093533"/>
    <w:rsid w:val="00093D3C"/>
    <w:rsid w:val="00096CE1"/>
    <w:rsid w:val="000A30E7"/>
    <w:rsid w:val="000A509D"/>
    <w:rsid w:val="000A52C1"/>
    <w:rsid w:val="000A71B5"/>
    <w:rsid w:val="000B2C8B"/>
    <w:rsid w:val="000B3283"/>
    <w:rsid w:val="000B3D11"/>
    <w:rsid w:val="000B40EF"/>
    <w:rsid w:val="000B43C9"/>
    <w:rsid w:val="000B4BF0"/>
    <w:rsid w:val="000B7A4D"/>
    <w:rsid w:val="000C2C60"/>
    <w:rsid w:val="000C489D"/>
    <w:rsid w:val="000C4ED0"/>
    <w:rsid w:val="000C54E4"/>
    <w:rsid w:val="000C5D5A"/>
    <w:rsid w:val="000C7ABD"/>
    <w:rsid w:val="000C7E4F"/>
    <w:rsid w:val="000D0711"/>
    <w:rsid w:val="000D29F8"/>
    <w:rsid w:val="000D41F6"/>
    <w:rsid w:val="000D75B4"/>
    <w:rsid w:val="000E05ED"/>
    <w:rsid w:val="000E08C4"/>
    <w:rsid w:val="000E1B46"/>
    <w:rsid w:val="000F0AC0"/>
    <w:rsid w:val="000F3843"/>
    <w:rsid w:val="000F3B23"/>
    <w:rsid w:val="000F671D"/>
    <w:rsid w:val="00100FC8"/>
    <w:rsid w:val="00102BFD"/>
    <w:rsid w:val="00102E64"/>
    <w:rsid w:val="001053FA"/>
    <w:rsid w:val="00105A1B"/>
    <w:rsid w:val="00105F0B"/>
    <w:rsid w:val="00106C02"/>
    <w:rsid w:val="00113537"/>
    <w:rsid w:val="00113907"/>
    <w:rsid w:val="00113CC4"/>
    <w:rsid w:val="001158F1"/>
    <w:rsid w:val="00120252"/>
    <w:rsid w:val="001206C5"/>
    <w:rsid w:val="0012110E"/>
    <w:rsid w:val="0012722D"/>
    <w:rsid w:val="001301F5"/>
    <w:rsid w:val="001325CD"/>
    <w:rsid w:val="0013481F"/>
    <w:rsid w:val="00135A90"/>
    <w:rsid w:val="00136122"/>
    <w:rsid w:val="00137B9D"/>
    <w:rsid w:val="001405E4"/>
    <w:rsid w:val="00143EE6"/>
    <w:rsid w:val="00150BC9"/>
    <w:rsid w:val="00151138"/>
    <w:rsid w:val="001516BA"/>
    <w:rsid w:val="001543CC"/>
    <w:rsid w:val="001552FE"/>
    <w:rsid w:val="001571E6"/>
    <w:rsid w:val="00160D09"/>
    <w:rsid w:val="00163119"/>
    <w:rsid w:val="001658ED"/>
    <w:rsid w:val="00165B66"/>
    <w:rsid w:val="001667CC"/>
    <w:rsid w:val="00167EB7"/>
    <w:rsid w:val="00172C75"/>
    <w:rsid w:val="00181CE9"/>
    <w:rsid w:val="00183DFD"/>
    <w:rsid w:val="001842FC"/>
    <w:rsid w:val="00186EBD"/>
    <w:rsid w:val="00190F9F"/>
    <w:rsid w:val="001915F3"/>
    <w:rsid w:val="001928F4"/>
    <w:rsid w:val="001932DB"/>
    <w:rsid w:val="001936A5"/>
    <w:rsid w:val="00193D44"/>
    <w:rsid w:val="00194154"/>
    <w:rsid w:val="001966A2"/>
    <w:rsid w:val="00197D7A"/>
    <w:rsid w:val="001A1E81"/>
    <w:rsid w:val="001A25E3"/>
    <w:rsid w:val="001A27B0"/>
    <w:rsid w:val="001A4A56"/>
    <w:rsid w:val="001A5C21"/>
    <w:rsid w:val="001A7487"/>
    <w:rsid w:val="001B157A"/>
    <w:rsid w:val="001B37FE"/>
    <w:rsid w:val="001B3B3E"/>
    <w:rsid w:val="001B452C"/>
    <w:rsid w:val="001B488D"/>
    <w:rsid w:val="001B561E"/>
    <w:rsid w:val="001B645A"/>
    <w:rsid w:val="001B69C0"/>
    <w:rsid w:val="001C1DA3"/>
    <w:rsid w:val="001C2EA9"/>
    <w:rsid w:val="001C4CB9"/>
    <w:rsid w:val="001C53F6"/>
    <w:rsid w:val="001C5940"/>
    <w:rsid w:val="001C648A"/>
    <w:rsid w:val="001C66AD"/>
    <w:rsid w:val="001C6D20"/>
    <w:rsid w:val="001C6E15"/>
    <w:rsid w:val="001D2650"/>
    <w:rsid w:val="001D4237"/>
    <w:rsid w:val="001D49E7"/>
    <w:rsid w:val="001E3342"/>
    <w:rsid w:val="001E3A87"/>
    <w:rsid w:val="001E557D"/>
    <w:rsid w:val="001E5929"/>
    <w:rsid w:val="001F0BC9"/>
    <w:rsid w:val="001F1C33"/>
    <w:rsid w:val="001F3BC7"/>
    <w:rsid w:val="001F5922"/>
    <w:rsid w:val="001F5C96"/>
    <w:rsid w:val="00201B27"/>
    <w:rsid w:val="00202F7C"/>
    <w:rsid w:val="00204A85"/>
    <w:rsid w:val="00206318"/>
    <w:rsid w:val="00207FDF"/>
    <w:rsid w:val="0021248C"/>
    <w:rsid w:val="00212CDA"/>
    <w:rsid w:val="002147E5"/>
    <w:rsid w:val="0021481F"/>
    <w:rsid w:val="0021580D"/>
    <w:rsid w:val="00216950"/>
    <w:rsid w:val="00224C4F"/>
    <w:rsid w:val="0022557E"/>
    <w:rsid w:val="00225665"/>
    <w:rsid w:val="00226F32"/>
    <w:rsid w:val="00227ADF"/>
    <w:rsid w:val="002317DB"/>
    <w:rsid w:val="002355D4"/>
    <w:rsid w:val="00235A65"/>
    <w:rsid w:val="00235B4A"/>
    <w:rsid w:val="00237BA2"/>
    <w:rsid w:val="00243177"/>
    <w:rsid w:val="00243A9D"/>
    <w:rsid w:val="00244258"/>
    <w:rsid w:val="00245CE8"/>
    <w:rsid w:val="0024614A"/>
    <w:rsid w:val="002468EB"/>
    <w:rsid w:val="00247A45"/>
    <w:rsid w:val="00252D15"/>
    <w:rsid w:val="00253777"/>
    <w:rsid w:val="00254828"/>
    <w:rsid w:val="00256A09"/>
    <w:rsid w:val="00257B90"/>
    <w:rsid w:val="00257D44"/>
    <w:rsid w:val="00257D49"/>
    <w:rsid w:val="00261C3E"/>
    <w:rsid w:val="002639CF"/>
    <w:rsid w:val="0026491C"/>
    <w:rsid w:val="00266409"/>
    <w:rsid w:val="002664C5"/>
    <w:rsid w:val="00270BC7"/>
    <w:rsid w:val="00271358"/>
    <w:rsid w:val="002722CB"/>
    <w:rsid w:val="00272601"/>
    <w:rsid w:val="00273F7C"/>
    <w:rsid w:val="00276295"/>
    <w:rsid w:val="00277B51"/>
    <w:rsid w:val="00277F84"/>
    <w:rsid w:val="0028070E"/>
    <w:rsid w:val="00280917"/>
    <w:rsid w:val="002814D7"/>
    <w:rsid w:val="00282C8B"/>
    <w:rsid w:val="00283380"/>
    <w:rsid w:val="002833C6"/>
    <w:rsid w:val="002833ED"/>
    <w:rsid w:val="002849A7"/>
    <w:rsid w:val="00285066"/>
    <w:rsid w:val="00285AA8"/>
    <w:rsid w:val="00285C06"/>
    <w:rsid w:val="00286056"/>
    <w:rsid w:val="00287CB6"/>
    <w:rsid w:val="00287E41"/>
    <w:rsid w:val="00290D87"/>
    <w:rsid w:val="00291C00"/>
    <w:rsid w:val="00292078"/>
    <w:rsid w:val="00292EE7"/>
    <w:rsid w:val="002933E9"/>
    <w:rsid w:val="0029414B"/>
    <w:rsid w:val="00295E1D"/>
    <w:rsid w:val="002A0FC6"/>
    <w:rsid w:val="002A12FB"/>
    <w:rsid w:val="002A2621"/>
    <w:rsid w:val="002A3D8B"/>
    <w:rsid w:val="002B07F4"/>
    <w:rsid w:val="002B1FF6"/>
    <w:rsid w:val="002B3D6E"/>
    <w:rsid w:val="002B4114"/>
    <w:rsid w:val="002B646B"/>
    <w:rsid w:val="002B6D6B"/>
    <w:rsid w:val="002B7A20"/>
    <w:rsid w:val="002C098F"/>
    <w:rsid w:val="002C0AE5"/>
    <w:rsid w:val="002C1084"/>
    <w:rsid w:val="002C1693"/>
    <w:rsid w:val="002C20E1"/>
    <w:rsid w:val="002C46A5"/>
    <w:rsid w:val="002C79E1"/>
    <w:rsid w:val="002D055C"/>
    <w:rsid w:val="002D145B"/>
    <w:rsid w:val="002D2BD2"/>
    <w:rsid w:val="002D4DD4"/>
    <w:rsid w:val="002D517E"/>
    <w:rsid w:val="002D6F05"/>
    <w:rsid w:val="002D7FDC"/>
    <w:rsid w:val="002E0E9F"/>
    <w:rsid w:val="002E1323"/>
    <w:rsid w:val="002E1BC3"/>
    <w:rsid w:val="002E365B"/>
    <w:rsid w:val="002F78C5"/>
    <w:rsid w:val="00302DC2"/>
    <w:rsid w:val="00303917"/>
    <w:rsid w:val="00303D5D"/>
    <w:rsid w:val="0030549C"/>
    <w:rsid w:val="00310014"/>
    <w:rsid w:val="00312E93"/>
    <w:rsid w:val="003137A3"/>
    <w:rsid w:val="00314BD8"/>
    <w:rsid w:val="00316B49"/>
    <w:rsid w:val="0031715B"/>
    <w:rsid w:val="00320655"/>
    <w:rsid w:val="00322460"/>
    <w:rsid w:val="00323E76"/>
    <w:rsid w:val="0032593F"/>
    <w:rsid w:val="00326BD7"/>
    <w:rsid w:val="00327268"/>
    <w:rsid w:val="00327940"/>
    <w:rsid w:val="0033040D"/>
    <w:rsid w:val="003355A4"/>
    <w:rsid w:val="00335808"/>
    <w:rsid w:val="00336F4A"/>
    <w:rsid w:val="00337359"/>
    <w:rsid w:val="0034159E"/>
    <w:rsid w:val="0034196F"/>
    <w:rsid w:val="00342280"/>
    <w:rsid w:val="00343B5F"/>
    <w:rsid w:val="00346255"/>
    <w:rsid w:val="00352236"/>
    <w:rsid w:val="0035331C"/>
    <w:rsid w:val="0035365E"/>
    <w:rsid w:val="003558D3"/>
    <w:rsid w:val="00356157"/>
    <w:rsid w:val="0035635C"/>
    <w:rsid w:val="0035663F"/>
    <w:rsid w:val="0035796E"/>
    <w:rsid w:val="00362264"/>
    <w:rsid w:val="00363987"/>
    <w:rsid w:val="00367FFC"/>
    <w:rsid w:val="00372540"/>
    <w:rsid w:val="00372682"/>
    <w:rsid w:val="00373CAD"/>
    <w:rsid w:val="00374209"/>
    <w:rsid w:val="00375C5F"/>
    <w:rsid w:val="00376C9A"/>
    <w:rsid w:val="00380661"/>
    <w:rsid w:val="003823FC"/>
    <w:rsid w:val="00383227"/>
    <w:rsid w:val="00383D83"/>
    <w:rsid w:val="00383EC9"/>
    <w:rsid w:val="003853C7"/>
    <w:rsid w:val="003862FA"/>
    <w:rsid w:val="003874A9"/>
    <w:rsid w:val="003927DB"/>
    <w:rsid w:val="00392E94"/>
    <w:rsid w:val="00393496"/>
    <w:rsid w:val="00396AF7"/>
    <w:rsid w:val="003971D1"/>
    <w:rsid w:val="00397D9E"/>
    <w:rsid w:val="003A030F"/>
    <w:rsid w:val="003A4EB1"/>
    <w:rsid w:val="003A536D"/>
    <w:rsid w:val="003A724A"/>
    <w:rsid w:val="003A74FF"/>
    <w:rsid w:val="003B3244"/>
    <w:rsid w:val="003B3AF0"/>
    <w:rsid w:val="003B3F1D"/>
    <w:rsid w:val="003B4F07"/>
    <w:rsid w:val="003B7936"/>
    <w:rsid w:val="003C2090"/>
    <w:rsid w:val="003C5CBD"/>
    <w:rsid w:val="003D0C65"/>
    <w:rsid w:val="003D6C9B"/>
    <w:rsid w:val="003D7F4D"/>
    <w:rsid w:val="003E378B"/>
    <w:rsid w:val="003E56AC"/>
    <w:rsid w:val="003E7CE9"/>
    <w:rsid w:val="003F25A1"/>
    <w:rsid w:val="003F2AE9"/>
    <w:rsid w:val="003F37CF"/>
    <w:rsid w:val="003F3EA8"/>
    <w:rsid w:val="003F59EF"/>
    <w:rsid w:val="0040092F"/>
    <w:rsid w:val="00400D94"/>
    <w:rsid w:val="00401F57"/>
    <w:rsid w:val="0040395D"/>
    <w:rsid w:val="00403D17"/>
    <w:rsid w:val="00405916"/>
    <w:rsid w:val="004105C9"/>
    <w:rsid w:val="00423509"/>
    <w:rsid w:val="0042660F"/>
    <w:rsid w:val="00427B3F"/>
    <w:rsid w:val="00427EEC"/>
    <w:rsid w:val="00431C55"/>
    <w:rsid w:val="00432533"/>
    <w:rsid w:val="00435570"/>
    <w:rsid w:val="00440430"/>
    <w:rsid w:val="00440C1C"/>
    <w:rsid w:val="00443328"/>
    <w:rsid w:val="00444445"/>
    <w:rsid w:val="0044515A"/>
    <w:rsid w:val="00446338"/>
    <w:rsid w:val="00451BFF"/>
    <w:rsid w:val="00452BC8"/>
    <w:rsid w:val="004545A3"/>
    <w:rsid w:val="00454620"/>
    <w:rsid w:val="00461163"/>
    <w:rsid w:val="00464701"/>
    <w:rsid w:val="004654C8"/>
    <w:rsid w:val="004708EC"/>
    <w:rsid w:val="0047101A"/>
    <w:rsid w:val="00475123"/>
    <w:rsid w:val="004833E0"/>
    <w:rsid w:val="0048608C"/>
    <w:rsid w:val="00490BAC"/>
    <w:rsid w:val="00491D29"/>
    <w:rsid w:val="004A04A3"/>
    <w:rsid w:val="004A2792"/>
    <w:rsid w:val="004A312D"/>
    <w:rsid w:val="004A752D"/>
    <w:rsid w:val="004B123C"/>
    <w:rsid w:val="004B2719"/>
    <w:rsid w:val="004B4B39"/>
    <w:rsid w:val="004B58C7"/>
    <w:rsid w:val="004B60F9"/>
    <w:rsid w:val="004B78DA"/>
    <w:rsid w:val="004B7D00"/>
    <w:rsid w:val="004C22F3"/>
    <w:rsid w:val="004C600C"/>
    <w:rsid w:val="004C6045"/>
    <w:rsid w:val="004C62CB"/>
    <w:rsid w:val="004C704C"/>
    <w:rsid w:val="004D0917"/>
    <w:rsid w:val="004D48F7"/>
    <w:rsid w:val="004D7828"/>
    <w:rsid w:val="004D7EAA"/>
    <w:rsid w:val="004D7EAD"/>
    <w:rsid w:val="004E028D"/>
    <w:rsid w:val="004E1A2E"/>
    <w:rsid w:val="004E1EEC"/>
    <w:rsid w:val="004E2A98"/>
    <w:rsid w:val="004E2D3D"/>
    <w:rsid w:val="004E3164"/>
    <w:rsid w:val="004E5461"/>
    <w:rsid w:val="004E5497"/>
    <w:rsid w:val="004E5AF4"/>
    <w:rsid w:val="004E5DE9"/>
    <w:rsid w:val="004F0908"/>
    <w:rsid w:val="00500785"/>
    <w:rsid w:val="005012D1"/>
    <w:rsid w:val="005046D8"/>
    <w:rsid w:val="00505604"/>
    <w:rsid w:val="005061A5"/>
    <w:rsid w:val="00507123"/>
    <w:rsid w:val="00507739"/>
    <w:rsid w:val="005111D3"/>
    <w:rsid w:val="005223AB"/>
    <w:rsid w:val="00523830"/>
    <w:rsid w:val="00524922"/>
    <w:rsid w:val="005255EB"/>
    <w:rsid w:val="00530591"/>
    <w:rsid w:val="00531D11"/>
    <w:rsid w:val="00531F4C"/>
    <w:rsid w:val="005321A5"/>
    <w:rsid w:val="0053271A"/>
    <w:rsid w:val="00533D24"/>
    <w:rsid w:val="00535CA6"/>
    <w:rsid w:val="00535D09"/>
    <w:rsid w:val="00537E6D"/>
    <w:rsid w:val="00542338"/>
    <w:rsid w:val="005439DF"/>
    <w:rsid w:val="0054492F"/>
    <w:rsid w:val="00546FAD"/>
    <w:rsid w:val="005475F4"/>
    <w:rsid w:val="00547D18"/>
    <w:rsid w:val="0055467B"/>
    <w:rsid w:val="00554FBD"/>
    <w:rsid w:val="00555D69"/>
    <w:rsid w:val="0055680F"/>
    <w:rsid w:val="0055713D"/>
    <w:rsid w:val="00557D7E"/>
    <w:rsid w:val="00561862"/>
    <w:rsid w:val="005624A1"/>
    <w:rsid w:val="00562817"/>
    <w:rsid w:val="00563F84"/>
    <w:rsid w:val="005678D9"/>
    <w:rsid w:val="00567AF0"/>
    <w:rsid w:val="00570DFE"/>
    <w:rsid w:val="00571397"/>
    <w:rsid w:val="00580294"/>
    <w:rsid w:val="00581279"/>
    <w:rsid w:val="00582872"/>
    <w:rsid w:val="0058497F"/>
    <w:rsid w:val="0058503E"/>
    <w:rsid w:val="00585DED"/>
    <w:rsid w:val="005868B8"/>
    <w:rsid w:val="005915B0"/>
    <w:rsid w:val="005927DB"/>
    <w:rsid w:val="00593C19"/>
    <w:rsid w:val="0059468C"/>
    <w:rsid w:val="00594F88"/>
    <w:rsid w:val="005A165A"/>
    <w:rsid w:val="005A1873"/>
    <w:rsid w:val="005A42C0"/>
    <w:rsid w:val="005B22BD"/>
    <w:rsid w:val="005B256E"/>
    <w:rsid w:val="005B3AF8"/>
    <w:rsid w:val="005B41E7"/>
    <w:rsid w:val="005B605B"/>
    <w:rsid w:val="005C3157"/>
    <w:rsid w:val="005C3185"/>
    <w:rsid w:val="005C453E"/>
    <w:rsid w:val="005C523C"/>
    <w:rsid w:val="005C7802"/>
    <w:rsid w:val="005C7ACD"/>
    <w:rsid w:val="005D1D5A"/>
    <w:rsid w:val="005D3601"/>
    <w:rsid w:val="005E15CD"/>
    <w:rsid w:val="005E27DE"/>
    <w:rsid w:val="005E59A9"/>
    <w:rsid w:val="005E5EE1"/>
    <w:rsid w:val="005E70C8"/>
    <w:rsid w:val="005E7E56"/>
    <w:rsid w:val="005F1121"/>
    <w:rsid w:val="005F2292"/>
    <w:rsid w:val="005F4664"/>
    <w:rsid w:val="005F5013"/>
    <w:rsid w:val="005F5490"/>
    <w:rsid w:val="005F5D25"/>
    <w:rsid w:val="005F60CE"/>
    <w:rsid w:val="005F60F6"/>
    <w:rsid w:val="00602857"/>
    <w:rsid w:val="00604AD0"/>
    <w:rsid w:val="00607375"/>
    <w:rsid w:val="00611D9D"/>
    <w:rsid w:val="006122CD"/>
    <w:rsid w:val="0062044E"/>
    <w:rsid w:val="00620F1A"/>
    <w:rsid w:val="006224DC"/>
    <w:rsid w:val="0062555B"/>
    <w:rsid w:val="00627F85"/>
    <w:rsid w:val="00631827"/>
    <w:rsid w:val="00631B3D"/>
    <w:rsid w:val="00633477"/>
    <w:rsid w:val="006338C3"/>
    <w:rsid w:val="00635E31"/>
    <w:rsid w:val="00642D69"/>
    <w:rsid w:val="006430EA"/>
    <w:rsid w:val="00643556"/>
    <w:rsid w:val="00644093"/>
    <w:rsid w:val="00644F65"/>
    <w:rsid w:val="006457F3"/>
    <w:rsid w:val="00646EA1"/>
    <w:rsid w:val="00647E25"/>
    <w:rsid w:val="00650B9B"/>
    <w:rsid w:val="00651EFD"/>
    <w:rsid w:val="0065213A"/>
    <w:rsid w:val="006535CC"/>
    <w:rsid w:val="006552E8"/>
    <w:rsid w:val="006560BE"/>
    <w:rsid w:val="00663B3F"/>
    <w:rsid w:val="00663BFD"/>
    <w:rsid w:val="0066475C"/>
    <w:rsid w:val="006647E1"/>
    <w:rsid w:val="00670689"/>
    <w:rsid w:val="0067102B"/>
    <w:rsid w:val="00672710"/>
    <w:rsid w:val="00677222"/>
    <w:rsid w:val="00677227"/>
    <w:rsid w:val="00680AF5"/>
    <w:rsid w:val="0068199B"/>
    <w:rsid w:val="00684B9B"/>
    <w:rsid w:val="00685C2E"/>
    <w:rsid w:val="00686A4D"/>
    <w:rsid w:val="006903E0"/>
    <w:rsid w:val="00691699"/>
    <w:rsid w:val="0069265A"/>
    <w:rsid w:val="00695FDD"/>
    <w:rsid w:val="0069693A"/>
    <w:rsid w:val="00696C95"/>
    <w:rsid w:val="00697423"/>
    <w:rsid w:val="006A3488"/>
    <w:rsid w:val="006A5362"/>
    <w:rsid w:val="006A5D4C"/>
    <w:rsid w:val="006A5FC0"/>
    <w:rsid w:val="006A607E"/>
    <w:rsid w:val="006A6C03"/>
    <w:rsid w:val="006B05F8"/>
    <w:rsid w:val="006B072A"/>
    <w:rsid w:val="006B09C7"/>
    <w:rsid w:val="006B2166"/>
    <w:rsid w:val="006B32EC"/>
    <w:rsid w:val="006B3C00"/>
    <w:rsid w:val="006B4366"/>
    <w:rsid w:val="006B43A3"/>
    <w:rsid w:val="006B5323"/>
    <w:rsid w:val="006B64DC"/>
    <w:rsid w:val="006C02D5"/>
    <w:rsid w:val="006C5B94"/>
    <w:rsid w:val="006C5D11"/>
    <w:rsid w:val="006C5E6A"/>
    <w:rsid w:val="006C66D9"/>
    <w:rsid w:val="006C69F2"/>
    <w:rsid w:val="006C781F"/>
    <w:rsid w:val="006C7BFF"/>
    <w:rsid w:val="006D2941"/>
    <w:rsid w:val="006D2F36"/>
    <w:rsid w:val="006D3145"/>
    <w:rsid w:val="006D315E"/>
    <w:rsid w:val="006D32EE"/>
    <w:rsid w:val="006D39F9"/>
    <w:rsid w:val="006D564B"/>
    <w:rsid w:val="006D64BE"/>
    <w:rsid w:val="006D707D"/>
    <w:rsid w:val="006D7FF2"/>
    <w:rsid w:val="006E18D3"/>
    <w:rsid w:val="006E1AF6"/>
    <w:rsid w:val="006E28B8"/>
    <w:rsid w:val="006E5AB0"/>
    <w:rsid w:val="006E7E2F"/>
    <w:rsid w:val="006F037B"/>
    <w:rsid w:val="006F0BAB"/>
    <w:rsid w:val="006F199A"/>
    <w:rsid w:val="006F19F2"/>
    <w:rsid w:val="006F1EA9"/>
    <w:rsid w:val="006F283F"/>
    <w:rsid w:val="006F306F"/>
    <w:rsid w:val="006F33F2"/>
    <w:rsid w:val="006F5010"/>
    <w:rsid w:val="006F6AE4"/>
    <w:rsid w:val="006F75B7"/>
    <w:rsid w:val="00703184"/>
    <w:rsid w:val="00704AB9"/>
    <w:rsid w:val="00706D65"/>
    <w:rsid w:val="00707DD1"/>
    <w:rsid w:val="00715F05"/>
    <w:rsid w:val="00716D78"/>
    <w:rsid w:val="00722BD6"/>
    <w:rsid w:val="0072358E"/>
    <w:rsid w:val="00725868"/>
    <w:rsid w:val="0072687E"/>
    <w:rsid w:val="0073056D"/>
    <w:rsid w:val="00731859"/>
    <w:rsid w:val="00731C6B"/>
    <w:rsid w:val="00733867"/>
    <w:rsid w:val="00737B43"/>
    <w:rsid w:val="00740BA4"/>
    <w:rsid w:val="00741675"/>
    <w:rsid w:val="0074224D"/>
    <w:rsid w:val="00745BA0"/>
    <w:rsid w:val="0075088B"/>
    <w:rsid w:val="00751C48"/>
    <w:rsid w:val="0075350D"/>
    <w:rsid w:val="00756A87"/>
    <w:rsid w:val="007571F4"/>
    <w:rsid w:val="007573B7"/>
    <w:rsid w:val="00757DE9"/>
    <w:rsid w:val="00762410"/>
    <w:rsid w:val="00762A20"/>
    <w:rsid w:val="007649D2"/>
    <w:rsid w:val="00765445"/>
    <w:rsid w:val="007661EE"/>
    <w:rsid w:val="007663EA"/>
    <w:rsid w:val="00766B66"/>
    <w:rsid w:val="007677CA"/>
    <w:rsid w:val="0077330C"/>
    <w:rsid w:val="007802A0"/>
    <w:rsid w:val="00780504"/>
    <w:rsid w:val="007811B2"/>
    <w:rsid w:val="00787189"/>
    <w:rsid w:val="007875B5"/>
    <w:rsid w:val="007878F8"/>
    <w:rsid w:val="00792B14"/>
    <w:rsid w:val="007935FA"/>
    <w:rsid w:val="00794D50"/>
    <w:rsid w:val="00795354"/>
    <w:rsid w:val="007954FE"/>
    <w:rsid w:val="0079664F"/>
    <w:rsid w:val="00796D35"/>
    <w:rsid w:val="00797255"/>
    <w:rsid w:val="0079753E"/>
    <w:rsid w:val="007A3B7A"/>
    <w:rsid w:val="007A6944"/>
    <w:rsid w:val="007A6BB9"/>
    <w:rsid w:val="007B2612"/>
    <w:rsid w:val="007B35DD"/>
    <w:rsid w:val="007B58F6"/>
    <w:rsid w:val="007B5DBE"/>
    <w:rsid w:val="007B7565"/>
    <w:rsid w:val="007C0911"/>
    <w:rsid w:val="007C0EDA"/>
    <w:rsid w:val="007C2803"/>
    <w:rsid w:val="007C31B0"/>
    <w:rsid w:val="007C5B7C"/>
    <w:rsid w:val="007C7B2B"/>
    <w:rsid w:val="007D51FD"/>
    <w:rsid w:val="007D5EC3"/>
    <w:rsid w:val="007D785D"/>
    <w:rsid w:val="007E11F9"/>
    <w:rsid w:val="007E1FD1"/>
    <w:rsid w:val="007E2C86"/>
    <w:rsid w:val="007E59EE"/>
    <w:rsid w:val="007E5D78"/>
    <w:rsid w:val="007E69F7"/>
    <w:rsid w:val="007E7586"/>
    <w:rsid w:val="007F0BA4"/>
    <w:rsid w:val="007F12E3"/>
    <w:rsid w:val="00800F2B"/>
    <w:rsid w:val="00802620"/>
    <w:rsid w:val="0080465B"/>
    <w:rsid w:val="00804A3A"/>
    <w:rsid w:val="008077DB"/>
    <w:rsid w:val="00810994"/>
    <w:rsid w:val="0081695B"/>
    <w:rsid w:val="00817A38"/>
    <w:rsid w:val="00820B0D"/>
    <w:rsid w:val="00820E9B"/>
    <w:rsid w:val="00824F52"/>
    <w:rsid w:val="00825280"/>
    <w:rsid w:val="00831A6F"/>
    <w:rsid w:val="00833375"/>
    <w:rsid w:val="00836D22"/>
    <w:rsid w:val="00841AE2"/>
    <w:rsid w:val="008420E7"/>
    <w:rsid w:val="00843040"/>
    <w:rsid w:val="00844867"/>
    <w:rsid w:val="00844DD1"/>
    <w:rsid w:val="00850B9C"/>
    <w:rsid w:val="00852351"/>
    <w:rsid w:val="00852E98"/>
    <w:rsid w:val="0085539D"/>
    <w:rsid w:val="00862306"/>
    <w:rsid w:val="008637CA"/>
    <w:rsid w:val="0086613A"/>
    <w:rsid w:val="00867BB2"/>
    <w:rsid w:val="00867F47"/>
    <w:rsid w:val="008705A3"/>
    <w:rsid w:val="00870E83"/>
    <w:rsid w:val="00874430"/>
    <w:rsid w:val="008746FF"/>
    <w:rsid w:val="00877FC6"/>
    <w:rsid w:val="008818EE"/>
    <w:rsid w:val="00881DA1"/>
    <w:rsid w:val="00883251"/>
    <w:rsid w:val="0088427F"/>
    <w:rsid w:val="00887344"/>
    <w:rsid w:val="00896769"/>
    <w:rsid w:val="008A0DD2"/>
    <w:rsid w:val="008A14A4"/>
    <w:rsid w:val="008A2F10"/>
    <w:rsid w:val="008A3625"/>
    <w:rsid w:val="008A3868"/>
    <w:rsid w:val="008A4904"/>
    <w:rsid w:val="008A5552"/>
    <w:rsid w:val="008B3B20"/>
    <w:rsid w:val="008B7829"/>
    <w:rsid w:val="008C09A6"/>
    <w:rsid w:val="008C1FE0"/>
    <w:rsid w:val="008C25BE"/>
    <w:rsid w:val="008C6577"/>
    <w:rsid w:val="008D096D"/>
    <w:rsid w:val="008D3BC8"/>
    <w:rsid w:val="008D3D3B"/>
    <w:rsid w:val="008D5FCD"/>
    <w:rsid w:val="008D7543"/>
    <w:rsid w:val="008D771E"/>
    <w:rsid w:val="008E0484"/>
    <w:rsid w:val="008E08A1"/>
    <w:rsid w:val="008E08AC"/>
    <w:rsid w:val="008E2E54"/>
    <w:rsid w:val="008E5A7F"/>
    <w:rsid w:val="008E6DFC"/>
    <w:rsid w:val="008F2395"/>
    <w:rsid w:val="008F2CF7"/>
    <w:rsid w:val="008F6BA8"/>
    <w:rsid w:val="00901F48"/>
    <w:rsid w:val="009023A6"/>
    <w:rsid w:val="009023D8"/>
    <w:rsid w:val="00903B97"/>
    <w:rsid w:val="009046C2"/>
    <w:rsid w:val="009118F9"/>
    <w:rsid w:val="009136C5"/>
    <w:rsid w:val="00913B94"/>
    <w:rsid w:val="00913C50"/>
    <w:rsid w:val="00913DD7"/>
    <w:rsid w:val="0091480B"/>
    <w:rsid w:val="009159D2"/>
    <w:rsid w:val="00917B72"/>
    <w:rsid w:val="009200DE"/>
    <w:rsid w:val="00921B24"/>
    <w:rsid w:val="00924850"/>
    <w:rsid w:val="00925C69"/>
    <w:rsid w:val="00926025"/>
    <w:rsid w:val="00926C0E"/>
    <w:rsid w:val="00930EEF"/>
    <w:rsid w:val="00931EB2"/>
    <w:rsid w:val="00933116"/>
    <w:rsid w:val="0093335E"/>
    <w:rsid w:val="0093370A"/>
    <w:rsid w:val="00934088"/>
    <w:rsid w:val="0093441D"/>
    <w:rsid w:val="00937FB7"/>
    <w:rsid w:val="009408D8"/>
    <w:rsid w:val="009435D8"/>
    <w:rsid w:val="009450EB"/>
    <w:rsid w:val="00947AAD"/>
    <w:rsid w:val="00954630"/>
    <w:rsid w:val="00955B4A"/>
    <w:rsid w:val="009628AA"/>
    <w:rsid w:val="0096623F"/>
    <w:rsid w:val="0097081F"/>
    <w:rsid w:val="00970A3B"/>
    <w:rsid w:val="00971208"/>
    <w:rsid w:val="00971330"/>
    <w:rsid w:val="00971A59"/>
    <w:rsid w:val="009734C7"/>
    <w:rsid w:val="00973E50"/>
    <w:rsid w:val="00974723"/>
    <w:rsid w:val="0097571A"/>
    <w:rsid w:val="00975C8A"/>
    <w:rsid w:val="00976072"/>
    <w:rsid w:val="00976B97"/>
    <w:rsid w:val="00977789"/>
    <w:rsid w:val="009800A2"/>
    <w:rsid w:val="009842F8"/>
    <w:rsid w:val="00985AB8"/>
    <w:rsid w:val="00987950"/>
    <w:rsid w:val="00987ED2"/>
    <w:rsid w:val="009937CE"/>
    <w:rsid w:val="00995AC0"/>
    <w:rsid w:val="009A01E2"/>
    <w:rsid w:val="009A54F0"/>
    <w:rsid w:val="009A6AA6"/>
    <w:rsid w:val="009B2C02"/>
    <w:rsid w:val="009B40D1"/>
    <w:rsid w:val="009B57C2"/>
    <w:rsid w:val="009B585C"/>
    <w:rsid w:val="009B6377"/>
    <w:rsid w:val="009C101C"/>
    <w:rsid w:val="009C15E2"/>
    <w:rsid w:val="009C1E21"/>
    <w:rsid w:val="009C1EFE"/>
    <w:rsid w:val="009C3051"/>
    <w:rsid w:val="009C423C"/>
    <w:rsid w:val="009C4A21"/>
    <w:rsid w:val="009C63C6"/>
    <w:rsid w:val="009D0575"/>
    <w:rsid w:val="009D2CEF"/>
    <w:rsid w:val="009D33DC"/>
    <w:rsid w:val="009E08C4"/>
    <w:rsid w:val="009E0F9D"/>
    <w:rsid w:val="009E2AEB"/>
    <w:rsid w:val="009E3327"/>
    <w:rsid w:val="009E448A"/>
    <w:rsid w:val="009E7DE0"/>
    <w:rsid w:val="009F0306"/>
    <w:rsid w:val="009F1628"/>
    <w:rsid w:val="009F1672"/>
    <w:rsid w:val="009F1EC0"/>
    <w:rsid w:val="009F4F49"/>
    <w:rsid w:val="009F6534"/>
    <w:rsid w:val="009F695D"/>
    <w:rsid w:val="00A00783"/>
    <w:rsid w:val="00A00F3B"/>
    <w:rsid w:val="00A01351"/>
    <w:rsid w:val="00A05BC6"/>
    <w:rsid w:val="00A06099"/>
    <w:rsid w:val="00A11094"/>
    <w:rsid w:val="00A127B1"/>
    <w:rsid w:val="00A12ADB"/>
    <w:rsid w:val="00A140F9"/>
    <w:rsid w:val="00A15712"/>
    <w:rsid w:val="00A17A42"/>
    <w:rsid w:val="00A203CD"/>
    <w:rsid w:val="00A20D47"/>
    <w:rsid w:val="00A216F5"/>
    <w:rsid w:val="00A253CA"/>
    <w:rsid w:val="00A25C9E"/>
    <w:rsid w:val="00A27F6A"/>
    <w:rsid w:val="00A3009A"/>
    <w:rsid w:val="00A30927"/>
    <w:rsid w:val="00A31836"/>
    <w:rsid w:val="00A31FC6"/>
    <w:rsid w:val="00A325B3"/>
    <w:rsid w:val="00A33DA8"/>
    <w:rsid w:val="00A3431A"/>
    <w:rsid w:val="00A348DE"/>
    <w:rsid w:val="00A34E76"/>
    <w:rsid w:val="00A36FE3"/>
    <w:rsid w:val="00A41861"/>
    <w:rsid w:val="00A43015"/>
    <w:rsid w:val="00A46631"/>
    <w:rsid w:val="00A4703E"/>
    <w:rsid w:val="00A47FE4"/>
    <w:rsid w:val="00A50F86"/>
    <w:rsid w:val="00A512F1"/>
    <w:rsid w:val="00A530E1"/>
    <w:rsid w:val="00A54DF2"/>
    <w:rsid w:val="00A558A5"/>
    <w:rsid w:val="00A558E8"/>
    <w:rsid w:val="00A611E5"/>
    <w:rsid w:val="00A63D99"/>
    <w:rsid w:val="00A64D4F"/>
    <w:rsid w:val="00A676E6"/>
    <w:rsid w:val="00A715E7"/>
    <w:rsid w:val="00A7329A"/>
    <w:rsid w:val="00A73EAB"/>
    <w:rsid w:val="00A741D7"/>
    <w:rsid w:val="00A74627"/>
    <w:rsid w:val="00A749A0"/>
    <w:rsid w:val="00A76BBB"/>
    <w:rsid w:val="00A81528"/>
    <w:rsid w:val="00A828E0"/>
    <w:rsid w:val="00A83487"/>
    <w:rsid w:val="00A85636"/>
    <w:rsid w:val="00A87E2C"/>
    <w:rsid w:val="00A90A87"/>
    <w:rsid w:val="00A9224B"/>
    <w:rsid w:val="00A96951"/>
    <w:rsid w:val="00AA18F9"/>
    <w:rsid w:val="00AA1E5D"/>
    <w:rsid w:val="00AA3981"/>
    <w:rsid w:val="00AA39DA"/>
    <w:rsid w:val="00AA7358"/>
    <w:rsid w:val="00AB0DAA"/>
    <w:rsid w:val="00AB1502"/>
    <w:rsid w:val="00AB2B29"/>
    <w:rsid w:val="00AB430D"/>
    <w:rsid w:val="00AB4E69"/>
    <w:rsid w:val="00AC24AB"/>
    <w:rsid w:val="00AC3C26"/>
    <w:rsid w:val="00AC44FB"/>
    <w:rsid w:val="00AC5A01"/>
    <w:rsid w:val="00AC65C5"/>
    <w:rsid w:val="00AC7C3D"/>
    <w:rsid w:val="00AD1454"/>
    <w:rsid w:val="00AD205B"/>
    <w:rsid w:val="00AD298B"/>
    <w:rsid w:val="00AD3252"/>
    <w:rsid w:val="00AD4158"/>
    <w:rsid w:val="00AD4C2C"/>
    <w:rsid w:val="00AD5B9A"/>
    <w:rsid w:val="00AD6724"/>
    <w:rsid w:val="00AE2AA9"/>
    <w:rsid w:val="00AE43EA"/>
    <w:rsid w:val="00AE4992"/>
    <w:rsid w:val="00AE5B49"/>
    <w:rsid w:val="00AE6CF9"/>
    <w:rsid w:val="00AE79D9"/>
    <w:rsid w:val="00AF07B7"/>
    <w:rsid w:val="00AF2581"/>
    <w:rsid w:val="00AF3378"/>
    <w:rsid w:val="00AF5C8D"/>
    <w:rsid w:val="00AF7968"/>
    <w:rsid w:val="00B0007D"/>
    <w:rsid w:val="00B02696"/>
    <w:rsid w:val="00B03270"/>
    <w:rsid w:val="00B03C9A"/>
    <w:rsid w:val="00B06C2E"/>
    <w:rsid w:val="00B07C7F"/>
    <w:rsid w:val="00B101DB"/>
    <w:rsid w:val="00B132D0"/>
    <w:rsid w:val="00B13B0D"/>
    <w:rsid w:val="00B14893"/>
    <w:rsid w:val="00B15191"/>
    <w:rsid w:val="00B17F00"/>
    <w:rsid w:val="00B20F6F"/>
    <w:rsid w:val="00B221E5"/>
    <w:rsid w:val="00B24016"/>
    <w:rsid w:val="00B25415"/>
    <w:rsid w:val="00B25AD6"/>
    <w:rsid w:val="00B25BB6"/>
    <w:rsid w:val="00B2671F"/>
    <w:rsid w:val="00B26727"/>
    <w:rsid w:val="00B3154E"/>
    <w:rsid w:val="00B31BC8"/>
    <w:rsid w:val="00B33CBE"/>
    <w:rsid w:val="00B34192"/>
    <w:rsid w:val="00B35731"/>
    <w:rsid w:val="00B37A81"/>
    <w:rsid w:val="00B41091"/>
    <w:rsid w:val="00B4214F"/>
    <w:rsid w:val="00B44337"/>
    <w:rsid w:val="00B445BF"/>
    <w:rsid w:val="00B45327"/>
    <w:rsid w:val="00B4551A"/>
    <w:rsid w:val="00B45D55"/>
    <w:rsid w:val="00B46165"/>
    <w:rsid w:val="00B46C5B"/>
    <w:rsid w:val="00B50926"/>
    <w:rsid w:val="00B51AE4"/>
    <w:rsid w:val="00B54F2C"/>
    <w:rsid w:val="00B565A5"/>
    <w:rsid w:val="00B6099F"/>
    <w:rsid w:val="00B613C8"/>
    <w:rsid w:val="00B61D5E"/>
    <w:rsid w:val="00B61DD0"/>
    <w:rsid w:val="00B6366E"/>
    <w:rsid w:val="00B6673F"/>
    <w:rsid w:val="00B6701C"/>
    <w:rsid w:val="00B710D5"/>
    <w:rsid w:val="00B7187D"/>
    <w:rsid w:val="00B7198B"/>
    <w:rsid w:val="00B7345A"/>
    <w:rsid w:val="00B7443E"/>
    <w:rsid w:val="00B76178"/>
    <w:rsid w:val="00B77CC7"/>
    <w:rsid w:val="00B8108B"/>
    <w:rsid w:val="00B81C96"/>
    <w:rsid w:val="00B848CE"/>
    <w:rsid w:val="00B85119"/>
    <w:rsid w:val="00B8553C"/>
    <w:rsid w:val="00B86A64"/>
    <w:rsid w:val="00B92282"/>
    <w:rsid w:val="00B93146"/>
    <w:rsid w:val="00B969F6"/>
    <w:rsid w:val="00BA4E19"/>
    <w:rsid w:val="00BA573B"/>
    <w:rsid w:val="00BA6D7F"/>
    <w:rsid w:val="00BB129C"/>
    <w:rsid w:val="00BB19CE"/>
    <w:rsid w:val="00BB2420"/>
    <w:rsid w:val="00BB284E"/>
    <w:rsid w:val="00BB432C"/>
    <w:rsid w:val="00BB4636"/>
    <w:rsid w:val="00BC07DA"/>
    <w:rsid w:val="00BC20CE"/>
    <w:rsid w:val="00BC28E5"/>
    <w:rsid w:val="00BC31CD"/>
    <w:rsid w:val="00BC4A34"/>
    <w:rsid w:val="00BD3E87"/>
    <w:rsid w:val="00BD43C3"/>
    <w:rsid w:val="00BD5661"/>
    <w:rsid w:val="00BD6522"/>
    <w:rsid w:val="00BE11EE"/>
    <w:rsid w:val="00BE1298"/>
    <w:rsid w:val="00BE31EB"/>
    <w:rsid w:val="00BE3FF1"/>
    <w:rsid w:val="00BE79C2"/>
    <w:rsid w:val="00BF2DCF"/>
    <w:rsid w:val="00BF3388"/>
    <w:rsid w:val="00BF5919"/>
    <w:rsid w:val="00BF5B19"/>
    <w:rsid w:val="00BF63E1"/>
    <w:rsid w:val="00BF7B12"/>
    <w:rsid w:val="00C02F9D"/>
    <w:rsid w:val="00C03C1C"/>
    <w:rsid w:val="00C045B2"/>
    <w:rsid w:val="00C05A31"/>
    <w:rsid w:val="00C061B0"/>
    <w:rsid w:val="00C06C33"/>
    <w:rsid w:val="00C06C8D"/>
    <w:rsid w:val="00C10861"/>
    <w:rsid w:val="00C110F7"/>
    <w:rsid w:val="00C11DF1"/>
    <w:rsid w:val="00C12FB5"/>
    <w:rsid w:val="00C1634A"/>
    <w:rsid w:val="00C20B1F"/>
    <w:rsid w:val="00C24021"/>
    <w:rsid w:val="00C24F2F"/>
    <w:rsid w:val="00C25563"/>
    <w:rsid w:val="00C2655F"/>
    <w:rsid w:val="00C317AF"/>
    <w:rsid w:val="00C322B8"/>
    <w:rsid w:val="00C3313F"/>
    <w:rsid w:val="00C3315B"/>
    <w:rsid w:val="00C33D99"/>
    <w:rsid w:val="00C3679F"/>
    <w:rsid w:val="00C4046C"/>
    <w:rsid w:val="00C4192B"/>
    <w:rsid w:val="00C427AC"/>
    <w:rsid w:val="00C42C4F"/>
    <w:rsid w:val="00C42F75"/>
    <w:rsid w:val="00C43340"/>
    <w:rsid w:val="00C433F2"/>
    <w:rsid w:val="00C454EA"/>
    <w:rsid w:val="00C5188C"/>
    <w:rsid w:val="00C52985"/>
    <w:rsid w:val="00C535AA"/>
    <w:rsid w:val="00C5460C"/>
    <w:rsid w:val="00C54B90"/>
    <w:rsid w:val="00C54C68"/>
    <w:rsid w:val="00C5644A"/>
    <w:rsid w:val="00C61B7F"/>
    <w:rsid w:val="00C63B97"/>
    <w:rsid w:val="00C659E3"/>
    <w:rsid w:val="00C65B2B"/>
    <w:rsid w:val="00C67B04"/>
    <w:rsid w:val="00C7011C"/>
    <w:rsid w:val="00C70F43"/>
    <w:rsid w:val="00C714C1"/>
    <w:rsid w:val="00C727DE"/>
    <w:rsid w:val="00C72AC9"/>
    <w:rsid w:val="00C72F5D"/>
    <w:rsid w:val="00C82077"/>
    <w:rsid w:val="00C8249A"/>
    <w:rsid w:val="00C832F0"/>
    <w:rsid w:val="00C837E0"/>
    <w:rsid w:val="00C839C5"/>
    <w:rsid w:val="00C83A36"/>
    <w:rsid w:val="00C8423F"/>
    <w:rsid w:val="00C84B01"/>
    <w:rsid w:val="00C853F1"/>
    <w:rsid w:val="00C87454"/>
    <w:rsid w:val="00C876DF"/>
    <w:rsid w:val="00C926DB"/>
    <w:rsid w:val="00C929FC"/>
    <w:rsid w:val="00C92BAC"/>
    <w:rsid w:val="00C92F90"/>
    <w:rsid w:val="00C946F9"/>
    <w:rsid w:val="00C947C2"/>
    <w:rsid w:val="00C966E8"/>
    <w:rsid w:val="00C971B2"/>
    <w:rsid w:val="00CA188E"/>
    <w:rsid w:val="00CA26A2"/>
    <w:rsid w:val="00CA2930"/>
    <w:rsid w:val="00CA399B"/>
    <w:rsid w:val="00CA58E1"/>
    <w:rsid w:val="00CA5F60"/>
    <w:rsid w:val="00CB04BA"/>
    <w:rsid w:val="00CB1961"/>
    <w:rsid w:val="00CB212F"/>
    <w:rsid w:val="00CB372E"/>
    <w:rsid w:val="00CB45B8"/>
    <w:rsid w:val="00CB6BEE"/>
    <w:rsid w:val="00CB7B1F"/>
    <w:rsid w:val="00CC17DD"/>
    <w:rsid w:val="00CC35D9"/>
    <w:rsid w:val="00CC399E"/>
    <w:rsid w:val="00CC6EB1"/>
    <w:rsid w:val="00CD0364"/>
    <w:rsid w:val="00CD2601"/>
    <w:rsid w:val="00CD2F28"/>
    <w:rsid w:val="00CD3786"/>
    <w:rsid w:val="00CD43AD"/>
    <w:rsid w:val="00CD49AC"/>
    <w:rsid w:val="00CD59DC"/>
    <w:rsid w:val="00CD5E32"/>
    <w:rsid w:val="00CD6BDF"/>
    <w:rsid w:val="00CE04DA"/>
    <w:rsid w:val="00CE1F15"/>
    <w:rsid w:val="00CE29D9"/>
    <w:rsid w:val="00CE3759"/>
    <w:rsid w:val="00CE5186"/>
    <w:rsid w:val="00CE6B0E"/>
    <w:rsid w:val="00CF1116"/>
    <w:rsid w:val="00CF3161"/>
    <w:rsid w:val="00CF5892"/>
    <w:rsid w:val="00D01392"/>
    <w:rsid w:val="00D01662"/>
    <w:rsid w:val="00D02472"/>
    <w:rsid w:val="00D06C3B"/>
    <w:rsid w:val="00D06DF0"/>
    <w:rsid w:val="00D11E00"/>
    <w:rsid w:val="00D140AE"/>
    <w:rsid w:val="00D1590B"/>
    <w:rsid w:val="00D160B4"/>
    <w:rsid w:val="00D1619F"/>
    <w:rsid w:val="00D20A77"/>
    <w:rsid w:val="00D218FC"/>
    <w:rsid w:val="00D22266"/>
    <w:rsid w:val="00D23427"/>
    <w:rsid w:val="00D23811"/>
    <w:rsid w:val="00D2381F"/>
    <w:rsid w:val="00D23AD2"/>
    <w:rsid w:val="00D241D7"/>
    <w:rsid w:val="00D25097"/>
    <w:rsid w:val="00D256BC"/>
    <w:rsid w:val="00D26021"/>
    <w:rsid w:val="00D30AC8"/>
    <w:rsid w:val="00D336E6"/>
    <w:rsid w:val="00D40D32"/>
    <w:rsid w:val="00D42010"/>
    <w:rsid w:val="00D42DD2"/>
    <w:rsid w:val="00D42F23"/>
    <w:rsid w:val="00D44702"/>
    <w:rsid w:val="00D459FF"/>
    <w:rsid w:val="00D4703E"/>
    <w:rsid w:val="00D47100"/>
    <w:rsid w:val="00D50AA6"/>
    <w:rsid w:val="00D50FCC"/>
    <w:rsid w:val="00D545BD"/>
    <w:rsid w:val="00D57D1B"/>
    <w:rsid w:val="00D6091A"/>
    <w:rsid w:val="00D618E0"/>
    <w:rsid w:val="00D620A0"/>
    <w:rsid w:val="00D62689"/>
    <w:rsid w:val="00D62CAF"/>
    <w:rsid w:val="00D65F58"/>
    <w:rsid w:val="00D67E55"/>
    <w:rsid w:val="00D72FF2"/>
    <w:rsid w:val="00D74E88"/>
    <w:rsid w:val="00D80764"/>
    <w:rsid w:val="00D81042"/>
    <w:rsid w:val="00D842A3"/>
    <w:rsid w:val="00D857D1"/>
    <w:rsid w:val="00D879E9"/>
    <w:rsid w:val="00D911D4"/>
    <w:rsid w:val="00D934FB"/>
    <w:rsid w:val="00D962F9"/>
    <w:rsid w:val="00D96344"/>
    <w:rsid w:val="00D96E6A"/>
    <w:rsid w:val="00D96F31"/>
    <w:rsid w:val="00D9733A"/>
    <w:rsid w:val="00DA050F"/>
    <w:rsid w:val="00DA09E3"/>
    <w:rsid w:val="00DA137F"/>
    <w:rsid w:val="00DA3ECF"/>
    <w:rsid w:val="00DA45B4"/>
    <w:rsid w:val="00DA50EB"/>
    <w:rsid w:val="00DA61BD"/>
    <w:rsid w:val="00DB112B"/>
    <w:rsid w:val="00DB1BB8"/>
    <w:rsid w:val="00DB3693"/>
    <w:rsid w:val="00DB3B0E"/>
    <w:rsid w:val="00DB4B5D"/>
    <w:rsid w:val="00DC1340"/>
    <w:rsid w:val="00DC3672"/>
    <w:rsid w:val="00DC7757"/>
    <w:rsid w:val="00DD0DD7"/>
    <w:rsid w:val="00DD4829"/>
    <w:rsid w:val="00DE29EC"/>
    <w:rsid w:val="00DE2E4A"/>
    <w:rsid w:val="00DE3607"/>
    <w:rsid w:val="00DE4E2A"/>
    <w:rsid w:val="00DE5F6B"/>
    <w:rsid w:val="00DE61D0"/>
    <w:rsid w:val="00DF70F3"/>
    <w:rsid w:val="00E00068"/>
    <w:rsid w:val="00E005EF"/>
    <w:rsid w:val="00E01BFD"/>
    <w:rsid w:val="00E02D4A"/>
    <w:rsid w:val="00E04A08"/>
    <w:rsid w:val="00E07434"/>
    <w:rsid w:val="00E10CF1"/>
    <w:rsid w:val="00E215BF"/>
    <w:rsid w:val="00E21B5F"/>
    <w:rsid w:val="00E22ECE"/>
    <w:rsid w:val="00E2407C"/>
    <w:rsid w:val="00E2507C"/>
    <w:rsid w:val="00E300A3"/>
    <w:rsid w:val="00E37515"/>
    <w:rsid w:val="00E37B84"/>
    <w:rsid w:val="00E37D98"/>
    <w:rsid w:val="00E44274"/>
    <w:rsid w:val="00E45386"/>
    <w:rsid w:val="00E54AFB"/>
    <w:rsid w:val="00E54DBD"/>
    <w:rsid w:val="00E5651B"/>
    <w:rsid w:val="00E5731A"/>
    <w:rsid w:val="00E600C2"/>
    <w:rsid w:val="00E61F8B"/>
    <w:rsid w:val="00E66311"/>
    <w:rsid w:val="00E73014"/>
    <w:rsid w:val="00E7435B"/>
    <w:rsid w:val="00E74C63"/>
    <w:rsid w:val="00E75986"/>
    <w:rsid w:val="00E77E1E"/>
    <w:rsid w:val="00E8115A"/>
    <w:rsid w:val="00E82797"/>
    <w:rsid w:val="00E829E4"/>
    <w:rsid w:val="00E84439"/>
    <w:rsid w:val="00E85376"/>
    <w:rsid w:val="00E87765"/>
    <w:rsid w:val="00E9008F"/>
    <w:rsid w:val="00E91695"/>
    <w:rsid w:val="00E92521"/>
    <w:rsid w:val="00E93012"/>
    <w:rsid w:val="00EA071F"/>
    <w:rsid w:val="00EA3129"/>
    <w:rsid w:val="00EA6109"/>
    <w:rsid w:val="00EB1D16"/>
    <w:rsid w:val="00EB2361"/>
    <w:rsid w:val="00EB50D3"/>
    <w:rsid w:val="00EB5526"/>
    <w:rsid w:val="00EC08C1"/>
    <w:rsid w:val="00EC235C"/>
    <w:rsid w:val="00EC2ABC"/>
    <w:rsid w:val="00EC3DF2"/>
    <w:rsid w:val="00EC58DE"/>
    <w:rsid w:val="00EC70CD"/>
    <w:rsid w:val="00ED0115"/>
    <w:rsid w:val="00ED0974"/>
    <w:rsid w:val="00ED1173"/>
    <w:rsid w:val="00ED3B57"/>
    <w:rsid w:val="00ED4FB1"/>
    <w:rsid w:val="00ED5C8E"/>
    <w:rsid w:val="00ED6D05"/>
    <w:rsid w:val="00ED7143"/>
    <w:rsid w:val="00EE2EAF"/>
    <w:rsid w:val="00EE32BE"/>
    <w:rsid w:val="00EE358D"/>
    <w:rsid w:val="00EE49B6"/>
    <w:rsid w:val="00EE5B2C"/>
    <w:rsid w:val="00EF052D"/>
    <w:rsid w:val="00EF12CF"/>
    <w:rsid w:val="00EF15A2"/>
    <w:rsid w:val="00EF1CDD"/>
    <w:rsid w:val="00EF1DF4"/>
    <w:rsid w:val="00EF23DD"/>
    <w:rsid w:val="00EF2769"/>
    <w:rsid w:val="00EF6612"/>
    <w:rsid w:val="00EF6FEA"/>
    <w:rsid w:val="00EF7174"/>
    <w:rsid w:val="00F01FCB"/>
    <w:rsid w:val="00F06582"/>
    <w:rsid w:val="00F06E0E"/>
    <w:rsid w:val="00F06EC1"/>
    <w:rsid w:val="00F0703A"/>
    <w:rsid w:val="00F070E1"/>
    <w:rsid w:val="00F07D46"/>
    <w:rsid w:val="00F07FFB"/>
    <w:rsid w:val="00F12521"/>
    <w:rsid w:val="00F13398"/>
    <w:rsid w:val="00F136EF"/>
    <w:rsid w:val="00F152AE"/>
    <w:rsid w:val="00F17C7D"/>
    <w:rsid w:val="00F203AC"/>
    <w:rsid w:val="00F2091F"/>
    <w:rsid w:val="00F22708"/>
    <w:rsid w:val="00F23B00"/>
    <w:rsid w:val="00F251DE"/>
    <w:rsid w:val="00F25D2A"/>
    <w:rsid w:val="00F26850"/>
    <w:rsid w:val="00F26928"/>
    <w:rsid w:val="00F27277"/>
    <w:rsid w:val="00F2784B"/>
    <w:rsid w:val="00F27A04"/>
    <w:rsid w:val="00F30152"/>
    <w:rsid w:val="00F3174D"/>
    <w:rsid w:val="00F322BC"/>
    <w:rsid w:val="00F324FD"/>
    <w:rsid w:val="00F36535"/>
    <w:rsid w:val="00F37D09"/>
    <w:rsid w:val="00F42C3A"/>
    <w:rsid w:val="00F4463F"/>
    <w:rsid w:val="00F44780"/>
    <w:rsid w:val="00F460B9"/>
    <w:rsid w:val="00F47F86"/>
    <w:rsid w:val="00F5004B"/>
    <w:rsid w:val="00F50498"/>
    <w:rsid w:val="00F506B4"/>
    <w:rsid w:val="00F5341C"/>
    <w:rsid w:val="00F5353B"/>
    <w:rsid w:val="00F53962"/>
    <w:rsid w:val="00F55FBB"/>
    <w:rsid w:val="00F61A3C"/>
    <w:rsid w:val="00F6261E"/>
    <w:rsid w:val="00F631F0"/>
    <w:rsid w:val="00F63FF2"/>
    <w:rsid w:val="00F70E85"/>
    <w:rsid w:val="00F725FC"/>
    <w:rsid w:val="00F7442B"/>
    <w:rsid w:val="00F76292"/>
    <w:rsid w:val="00F772D2"/>
    <w:rsid w:val="00F822D7"/>
    <w:rsid w:val="00F832AA"/>
    <w:rsid w:val="00F844EC"/>
    <w:rsid w:val="00F85011"/>
    <w:rsid w:val="00F85E11"/>
    <w:rsid w:val="00F90778"/>
    <w:rsid w:val="00F91CEB"/>
    <w:rsid w:val="00F973F4"/>
    <w:rsid w:val="00F97BC2"/>
    <w:rsid w:val="00FA05DA"/>
    <w:rsid w:val="00FA4B18"/>
    <w:rsid w:val="00FA4B5D"/>
    <w:rsid w:val="00FA5E9A"/>
    <w:rsid w:val="00FB0B4A"/>
    <w:rsid w:val="00FC1257"/>
    <w:rsid w:val="00FC38E8"/>
    <w:rsid w:val="00FC3A1F"/>
    <w:rsid w:val="00FC54EC"/>
    <w:rsid w:val="00FC5E5C"/>
    <w:rsid w:val="00FC732F"/>
    <w:rsid w:val="00FC7878"/>
    <w:rsid w:val="00FD26ED"/>
    <w:rsid w:val="00FD3622"/>
    <w:rsid w:val="00FD4567"/>
    <w:rsid w:val="00FD4599"/>
    <w:rsid w:val="00FD4F26"/>
    <w:rsid w:val="00FD509A"/>
    <w:rsid w:val="00FD5C0F"/>
    <w:rsid w:val="00FD6695"/>
    <w:rsid w:val="00FD7AC3"/>
    <w:rsid w:val="00FD7B8E"/>
    <w:rsid w:val="00FE07E8"/>
    <w:rsid w:val="00FE126E"/>
    <w:rsid w:val="00FE1D56"/>
    <w:rsid w:val="00FE35F9"/>
    <w:rsid w:val="00FE3694"/>
    <w:rsid w:val="00FE6C64"/>
    <w:rsid w:val="00FF2CEF"/>
    <w:rsid w:val="00FF494A"/>
    <w:rsid w:val="00FF5160"/>
    <w:rsid w:val="00FF5C65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324CC"/>
  <w15:docId w15:val="{9CA598B9-C68E-4887-B7B6-6CC3A6BF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B2C"/>
    <w:pPr>
      <w:widowControl w:val="0"/>
      <w:spacing w:line="440" w:lineRule="exact"/>
      <w:ind w:firstLineChars="200" w:firstLine="200"/>
      <w:jc w:val="both"/>
    </w:pPr>
  </w:style>
  <w:style w:type="paragraph" w:styleId="1">
    <w:name w:val="heading 1"/>
    <w:aliases w:val="1章"/>
    <w:next w:val="a"/>
    <w:link w:val="10"/>
    <w:uiPriority w:val="9"/>
    <w:qFormat/>
    <w:rsid w:val="0096623F"/>
    <w:pPr>
      <w:keepNext/>
      <w:keepLines/>
      <w:pageBreakBefore/>
      <w:numPr>
        <w:numId w:val="25"/>
      </w:numPr>
      <w:spacing w:beforeLines="100" w:afterLines="100" w:line="440" w:lineRule="exact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2节"/>
    <w:next w:val="a"/>
    <w:link w:val="20"/>
    <w:uiPriority w:val="9"/>
    <w:unhideWhenUsed/>
    <w:qFormat/>
    <w:rsid w:val="006B05F8"/>
    <w:pPr>
      <w:keepNext/>
      <w:keepLines/>
      <w:spacing w:beforeLines="50" w:afterLines="50" w:line="440" w:lineRule="exac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aliases w:val="3条"/>
    <w:next w:val="a"/>
    <w:link w:val="30"/>
    <w:uiPriority w:val="9"/>
    <w:unhideWhenUsed/>
    <w:qFormat/>
    <w:rsid w:val="006B05F8"/>
    <w:pPr>
      <w:keepNext/>
      <w:keepLines/>
      <w:spacing w:beforeLines="50" w:afterLines="50" w:line="440" w:lineRule="exact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4款"/>
    <w:next w:val="a"/>
    <w:link w:val="40"/>
    <w:uiPriority w:val="9"/>
    <w:unhideWhenUsed/>
    <w:qFormat/>
    <w:rsid w:val="00491D29"/>
    <w:pPr>
      <w:keepNext/>
      <w:keepLines/>
      <w:spacing w:beforeLines="50" w:afterLines="50" w:line="440" w:lineRule="exact"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rsid w:val="00B76178"/>
    <w:pPr>
      <w:pBdr>
        <w:bottom w:val="thickThinMediumGap" w:sz="24" w:space="1" w:color="auto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character" w:customStyle="1" w:styleId="a4">
    <w:name w:val="页眉 字符"/>
    <w:basedOn w:val="a0"/>
    <w:link w:val="a3"/>
    <w:uiPriority w:val="99"/>
    <w:rsid w:val="00B76178"/>
    <w:rPr>
      <w:sz w:val="21"/>
    </w:rPr>
  </w:style>
  <w:style w:type="paragraph" w:styleId="a5">
    <w:name w:val="footer"/>
    <w:basedOn w:val="a"/>
    <w:link w:val="a6"/>
    <w:uiPriority w:val="99"/>
    <w:unhideWhenUsed/>
    <w:rsid w:val="007A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B7A"/>
    <w:rPr>
      <w:sz w:val="18"/>
      <w:szCs w:val="18"/>
    </w:rPr>
  </w:style>
  <w:style w:type="character" w:customStyle="1" w:styleId="10">
    <w:name w:val="标题 1 字符"/>
    <w:aliases w:val="1章 字符"/>
    <w:basedOn w:val="a0"/>
    <w:link w:val="1"/>
    <w:uiPriority w:val="9"/>
    <w:rsid w:val="0096623F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aliases w:val="2节 字符"/>
    <w:basedOn w:val="a0"/>
    <w:link w:val="2"/>
    <w:uiPriority w:val="9"/>
    <w:rsid w:val="006B05F8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3条 字符"/>
    <w:basedOn w:val="a0"/>
    <w:link w:val="3"/>
    <w:uiPriority w:val="9"/>
    <w:rsid w:val="006B05F8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aliases w:val="4款 字符"/>
    <w:basedOn w:val="a0"/>
    <w:link w:val="4"/>
    <w:uiPriority w:val="9"/>
    <w:rsid w:val="00491D29"/>
    <w:rPr>
      <w:rFonts w:ascii="Times New Roman" w:eastAsia="黑体" w:hAnsi="Times New Roman" w:cstheme="majorBidi"/>
      <w:bCs/>
      <w:sz w:val="24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F2769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next w:val="a"/>
    <w:autoRedefine/>
    <w:uiPriority w:val="39"/>
    <w:unhideWhenUsed/>
    <w:qFormat/>
    <w:rsid w:val="006B05F8"/>
    <w:pPr>
      <w:spacing w:line="440" w:lineRule="exact"/>
      <w:ind w:leftChars="200" w:left="200"/>
    </w:pPr>
    <w:rPr>
      <w:smallCaps/>
      <w:szCs w:val="20"/>
    </w:rPr>
  </w:style>
  <w:style w:type="paragraph" w:styleId="TOC3">
    <w:name w:val="toc 3"/>
    <w:next w:val="a"/>
    <w:autoRedefine/>
    <w:uiPriority w:val="39"/>
    <w:unhideWhenUsed/>
    <w:qFormat/>
    <w:rsid w:val="006B05F8"/>
    <w:pPr>
      <w:spacing w:line="440" w:lineRule="exact"/>
      <w:ind w:leftChars="400" w:left="400"/>
    </w:pPr>
    <w:rPr>
      <w:iCs/>
    </w:rPr>
  </w:style>
  <w:style w:type="character" w:styleId="a7">
    <w:name w:val="Hyperlink"/>
    <w:basedOn w:val="a0"/>
    <w:uiPriority w:val="99"/>
    <w:unhideWhenUsed/>
    <w:rsid w:val="00EF276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F276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2769"/>
    <w:rPr>
      <w:rFonts w:ascii="Times New Roman" w:hAnsi="Times New Roman"/>
      <w:sz w:val="18"/>
      <w:szCs w:val="18"/>
    </w:rPr>
  </w:style>
  <w:style w:type="paragraph" w:styleId="TOC1">
    <w:name w:val="toc 1"/>
    <w:next w:val="a"/>
    <w:autoRedefine/>
    <w:uiPriority w:val="39"/>
    <w:unhideWhenUsed/>
    <w:qFormat/>
    <w:rsid w:val="006B05F8"/>
    <w:pPr>
      <w:spacing w:line="440" w:lineRule="exact"/>
      <w:ind w:leftChars="100" w:left="100"/>
    </w:pPr>
    <w:rPr>
      <w:rFonts w:eastAsia="黑体"/>
      <w:bCs/>
      <w:cap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9628A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628A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628A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628A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628A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628AA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6B05F8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B05F8"/>
    <w:rPr>
      <w:rFonts w:ascii="Times New Roman" w:eastAsia="宋体" w:hAnsi="Times New Roman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B76178"/>
    <w:pPr>
      <w:ind w:firstLine="420"/>
    </w:pPr>
  </w:style>
  <w:style w:type="character" w:styleId="ad">
    <w:name w:val="Placeholder Text"/>
    <w:basedOn w:val="a0"/>
    <w:uiPriority w:val="99"/>
    <w:semiHidden/>
    <w:rsid w:val="008818EE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F832AA"/>
    <w:pPr>
      <w:snapToGrid w:val="0"/>
      <w:jc w:val="left"/>
    </w:pPr>
    <w:rPr>
      <w:sz w:val="18"/>
      <w:szCs w:val="18"/>
    </w:rPr>
  </w:style>
  <w:style w:type="paragraph" w:customStyle="1" w:styleId="af0">
    <w:name w:val="公式"/>
    <w:next w:val="a"/>
    <w:uiPriority w:val="9"/>
    <w:qFormat/>
    <w:rsid w:val="00817A38"/>
    <w:pPr>
      <w:snapToGrid w:val="0"/>
      <w:jc w:val="center"/>
    </w:pPr>
  </w:style>
  <w:style w:type="character" w:customStyle="1" w:styleId="af">
    <w:name w:val="脚注文本 字符"/>
    <w:basedOn w:val="a0"/>
    <w:link w:val="ae"/>
    <w:uiPriority w:val="99"/>
    <w:semiHidden/>
    <w:rsid w:val="00F832AA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F832AA"/>
    <w:rPr>
      <w:vertAlign w:val="superscript"/>
    </w:rPr>
  </w:style>
  <w:style w:type="paragraph" w:styleId="af2">
    <w:name w:val="caption"/>
    <w:basedOn w:val="af3"/>
    <w:next w:val="a"/>
    <w:uiPriority w:val="35"/>
    <w:unhideWhenUsed/>
    <w:qFormat/>
    <w:rsid w:val="00FC732F"/>
  </w:style>
  <w:style w:type="paragraph" w:styleId="af4">
    <w:name w:val="No Spacing"/>
    <w:link w:val="af5"/>
    <w:uiPriority w:val="1"/>
    <w:qFormat/>
    <w:rsid w:val="00475123"/>
    <w:pPr>
      <w:widowControl w:val="0"/>
      <w:ind w:firstLineChars="200" w:firstLine="200"/>
      <w:jc w:val="both"/>
    </w:pPr>
  </w:style>
  <w:style w:type="table" w:styleId="af6">
    <w:name w:val="Table Grid"/>
    <w:basedOn w:val="a1"/>
    <w:uiPriority w:val="59"/>
    <w:rsid w:val="00542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图片"/>
    <w:next w:val="a"/>
    <w:uiPriority w:val="9"/>
    <w:qFormat/>
    <w:rsid w:val="00BF3388"/>
    <w:pPr>
      <w:keepNext/>
      <w:jc w:val="center"/>
    </w:pPr>
    <w:rPr>
      <w:noProof/>
    </w:rPr>
  </w:style>
  <w:style w:type="table" w:customStyle="1" w:styleId="11">
    <w:name w:val="浅色底纹1"/>
    <w:basedOn w:val="a1"/>
    <w:uiPriority w:val="60"/>
    <w:rsid w:val="0054233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423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4233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4233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54233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54233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af7">
    <w:name w:val="表格"/>
    <w:next w:val="a"/>
    <w:uiPriority w:val="9"/>
    <w:qFormat/>
    <w:rsid w:val="00F44780"/>
    <w:pPr>
      <w:keepNext/>
      <w:keepLines/>
      <w:framePr w:hSpace="180" w:wrap="around" w:vAnchor="text" w:hAnchor="margin" w:xAlign="center" w:y="335"/>
      <w:widowControl w:val="0"/>
      <w:spacing w:line="360" w:lineRule="exact"/>
      <w:jc w:val="center"/>
    </w:pPr>
    <w:rPr>
      <w:sz w:val="21"/>
    </w:rPr>
  </w:style>
  <w:style w:type="character" w:styleId="af8">
    <w:name w:val="endnote reference"/>
    <w:basedOn w:val="a0"/>
    <w:semiHidden/>
    <w:rsid w:val="008C25BE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165B66"/>
    <w:pPr>
      <w:snapToGrid w:val="0"/>
      <w:jc w:val="left"/>
    </w:pPr>
  </w:style>
  <w:style w:type="character" w:customStyle="1" w:styleId="afa">
    <w:name w:val="尾注文本 字符"/>
    <w:basedOn w:val="a0"/>
    <w:link w:val="af9"/>
    <w:uiPriority w:val="99"/>
    <w:semiHidden/>
    <w:rsid w:val="00165B66"/>
  </w:style>
  <w:style w:type="paragraph" w:customStyle="1" w:styleId="afb">
    <w:name w:val="带标注公式"/>
    <w:basedOn w:val="af0"/>
    <w:next w:val="a"/>
    <w:uiPriority w:val="9"/>
    <w:qFormat/>
    <w:rsid w:val="0097081F"/>
    <w:pPr>
      <w:tabs>
        <w:tab w:val="center" w:pos="4634"/>
        <w:tab w:val="right" w:pos="9070"/>
      </w:tabs>
      <w:jc w:val="left"/>
    </w:pPr>
  </w:style>
  <w:style w:type="paragraph" w:customStyle="1" w:styleId="afc">
    <w:name w:val="参考文献"/>
    <w:basedOn w:val="af9"/>
    <w:link w:val="Char"/>
    <w:uiPriority w:val="9"/>
    <w:qFormat/>
    <w:rsid w:val="00D42DD2"/>
    <w:pPr>
      <w:spacing w:beforeLines="10" w:afterLines="10" w:line="312" w:lineRule="auto"/>
      <w:ind w:left="150" w:hangingChars="150" w:hanging="150"/>
    </w:pPr>
  </w:style>
  <w:style w:type="character" w:customStyle="1" w:styleId="Char">
    <w:name w:val="参考文献 Char"/>
    <w:basedOn w:val="afa"/>
    <w:link w:val="afc"/>
    <w:uiPriority w:val="9"/>
    <w:rsid w:val="00D42DD2"/>
  </w:style>
  <w:style w:type="character" w:customStyle="1" w:styleId="hps">
    <w:name w:val="hps"/>
    <w:basedOn w:val="a0"/>
    <w:rsid w:val="00DE5F6B"/>
  </w:style>
  <w:style w:type="paragraph" w:customStyle="1" w:styleId="afd">
    <w:name w:val="关键词"/>
    <w:uiPriority w:val="9"/>
    <w:qFormat/>
    <w:rsid w:val="00CB45B8"/>
    <w:pPr>
      <w:spacing w:beforeLines="100"/>
    </w:pPr>
  </w:style>
  <w:style w:type="character" w:customStyle="1" w:styleId="af5">
    <w:name w:val="无间隔 字符"/>
    <w:basedOn w:val="a0"/>
    <w:link w:val="af4"/>
    <w:uiPriority w:val="1"/>
    <w:rsid w:val="00EF12CF"/>
  </w:style>
  <w:style w:type="paragraph" w:customStyle="1" w:styleId="afe">
    <w:name w:val="封面"/>
    <w:uiPriority w:val="9"/>
    <w:qFormat/>
    <w:rsid w:val="00800F2B"/>
    <w:pPr>
      <w:spacing w:line="360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yichao\Documents\&#33258;&#23450;&#20041;%20Office%20&#27169;&#26495;\heu-thesis-word-template-2013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058F9-FD98-43A2-B5DC-0B00B00F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heu-thesis-word-template-2013.dotx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wenyichao</dc:creator>
  <cp:lastModifiedBy>yc w</cp:lastModifiedBy>
  <cp:revision>1</cp:revision>
  <dcterms:created xsi:type="dcterms:W3CDTF">2024-09-05T04:22:00Z</dcterms:created>
  <dcterms:modified xsi:type="dcterms:W3CDTF">2024-09-05T04:22:00Z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